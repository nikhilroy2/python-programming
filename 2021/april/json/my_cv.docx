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3A7" w:rsidRDefault="008B4E9E" w:rsidP="00395DA7">
      <w:pPr>
        <w:pStyle w:val="Photo"/>
        <w:jc w:val="left"/>
        <w:rPr>
          <w:rStyle w:val="Stron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alt="Sidebar text box" style="position:absolute;margin-left:0;margin-top:0;width:169.2pt;height:666pt;z-index:251659264;visibility:visible;mso-left-percent:88;mso-wrap-distance-top:3.6pt;mso-wrap-distance-bottom:3.6pt;mso-position-horizontal-relative:page;mso-position-vertical:top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" filled="f" stroked="f">
            <v:textbox inset="0,0,0,0">
              <w:txbxContent>
                <w:p w:rsidR="00D70063" w:rsidRDefault="00D70063" w:rsidP="00D70063">
                  <w:pPr>
                    <w:pStyle w:val="Photo"/>
                  </w:pPr>
                  <w:r>
                    <w:rPr>
                      <w:noProof/>
                      <w:lang w:eastAsia="en-US"/>
                    </w:rPr>
                    <w:drawing>
                      <wp:inline distT="0" distB="0" distL="0" distR="0">
                        <wp:extent cx="2228850" cy="2751808"/>
                        <wp:effectExtent l="19050" t="0" r="0" b="0"/>
                        <wp:docPr id="5" name="Picture 5" descr="Smiling woman leaning against an orange espresso sig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002DFE68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29432" cy="27525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sdt>
                  <w:sdtPr>
                    <w:alias w:val="Your Name"/>
                    <w:tag w:val="Your Name"/>
                    <w:id w:val="-1489158292"/>
                    <w:placeholder>
                      <w:docPart w:val="BE39E841FF1048B5825E2DEFD123F51E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 w:multiLine="1"/>
                  </w:sdtPr>
                  <w:sdtContent>
                    <w:p w:rsidR="00187B92" w:rsidRPr="00486E5D" w:rsidRDefault="003E2494" w:rsidP="00486E5D">
                      <w:pPr>
                        <w:pStyle w:val="Title"/>
                      </w:pPr>
                      <w:r>
                        <w:t>web developer</w:t>
                      </w:r>
                    </w:p>
                  </w:sdtContent>
                </w:sdt>
                <w:p w:rsidR="00D70063" w:rsidRDefault="008B4E9E" w:rsidP="00D70063">
                  <w:pPr>
                    <w:pStyle w:val="Subtitle"/>
                  </w:pPr>
                  <w:sdt>
                    <w:sdtPr>
                      <w:alias w:val="Position Title"/>
                      <w:tag w:val=""/>
                      <w:id w:val="-214128171"/>
                      <w:placeholder>
                        <w:docPart w:val="7A23957AA93348A4BF5A97EAF15A1D2F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:text w:multiLine="1"/>
                    </w:sdtPr>
                    <w:sdtContent>
                      <w:r w:rsidR="003E2494">
                        <w:t xml:space="preserve">frontend reactjs and </w:t>
                      </w:r>
                      <w:r w:rsidR="003E2494">
                        <w:br/>
                        <w:t>backend python(django)</w:t>
                      </w:r>
                      <w:r w:rsidR="003E2494">
                        <w:br/>
                        <w:t>developer.</w:t>
                      </w:r>
                    </w:sdtContent>
                  </w:sdt>
                </w:p>
                <w:p w:rsidR="00D70063" w:rsidRDefault="008B4E9E" w:rsidP="00D70063">
                  <w:pPr>
                    <w:pStyle w:val="Heading1"/>
                  </w:pPr>
                  <w:sdt>
                    <w:sdtPr>
                      <w:id w:val="-1270160369"/>
                      <w:placeholder>
                        <w:docPart w:val="E938DEEA3C564D948F2B25852F8053BE"/>
                      </w:placeholder>
                      <w:temporary/>
                      <w:showingPlcHdr/>
                    </w:sdtPr>
                    <w:sdtContent>
                      <w:r w:rsidR="00D70063">
                        <w:t>Objective</w:t>
                      </w:r>
                    </w:sdtContent>
                  </w:sdt>
                </w:p>
                <w:p w:rsidR="00D70063" w:rsidRDefault="008C498C" w:rsidP="00D70063">
                  <w:r>
                    <w:t>According to the project description, my resume proofs my skills and all the requirements.</w:t>
                  </w:r>
                </w:p>
                <w:sdt>
                  <w:sdtPr>
                    <w:id w:val="1993831541"/>
                    <w:placeholder>
                      <w:docPart w:val="9E8E6130F93C40F5A5249BDDE50305AC"/>
                    </w:placeholder>
                    <w:temporary/>
                    <w:showingPlcHdr/>
                  </w:sdtPr>
                  <w:sdtContent>
                    <w:p w:rsidR="00D70063" w:rsidRDefault="00D70063" w:rsidP="00D70063">
                      <w:pPr>
                        <w:pStyle w:val="Heading2"/>
                      </w:pPr>
                      <w:r>
                        <w:t>Skills &amp; Abilities</w:t>
                      </w:r>
                    </w:p>
                  </w:sdtContent>
                </w:sdt>
                <w:p w:rsidR="00D70063" w:rsidRDefault="008C498C" w:rsidP="00D70063">
                  <w:r>
                    <w:t>HTML,CSS, JAVASCRIPT, JQUERY,SCSS, BOOTSTRAP, MDBOOTSTRAP, REACTJS, NEXTJS, PYTHON, DJANGO AND MORE.</w:t>
                  </w:r>
                </w:p>
                <w:sdt>
                  <w:sdtPr>
                    <w:id w:val="-26178941"/>
                    <w:placeholder>
                      <w:docPart w:val="19DE579A20564005A33911C7204C3563"/>
                    </w:placeholder>
                    <w:temporary/>
                    <w:showingPlcHdr/>
                  </w:sdtPr>
                  <w:sdtContent>
                    <w:p w:rsidR="00D70063" w:rsidRDefault="00D70063" w:rsidP="00D70063">
                      <w:pPr>
                        <w:pStyle w:val="Heading2"/>
                      </w:pPr>
                      <w:r>
                        <w:t>Vitals</w:t>
                      </w:r>
                    </w:p>
                  </w:sdtContent>
                </w:sdt>
                <w:p w:rsidR="00D70063" w:rsidRDefault="008C498C" w:rsidP="00D70063">
                  <w:pPr>
                    <w:pStyle w:val="ContactInfo"/>
                  </w:pPr>
                  <w:r>
                    <w:t>Thakurgaon, Bangladesh.</w:t>
                  </w:r>
                </w:p>
                <w:p w:rsidR="00D70063" w:rsidRDefault="008C498C" w:rsidP="00D70063">
                  <w:pPr>
                    <w:pStyle w:val="ContactInfo"/>
                  </w:pPr>
                  <w:r>
                    <w:t>Email:</w:t>
                  </w:r>
                </w:p>
                <w:p w:rsidR="00D70063" w:rsidRDefault="008C498C" w:rsidP="00D70063">
                  <w:pPr>
                    <w:pStyle w:val="ContactInfo"/>
                  </w:pPr>
                  <w:r>
                    <w:rPr>
                      <w:rStyle w:val="Strong"/>
                    </w:rPr>
                    <w:t>nikhilchandraroypoet@gmail.com</w:t>
                  </w:r>
                </w:p>
              </w:txbxContent>
            </v:textbox>
            <w10:wrap type="square" anchorx="page" anchory="margin"/>
            <w10:anchorlock/>
          </v:shape>
        </w:pict>
      </w:r>
      <w:bookmarkStart w:id="0" w:name="_GoBack"/>
      <w:bookmarkEnd w:id="0"/>
      <w:r w:rsidR="00A503A7">
        <w:rPr>
          <w:rStyle w:val="Strong"/>
        </w:rPr>
        <w:t>Hi there</w:t>
      </w:r>
      <w:r w:rsidR="002E2BF2">
        <w:rPr>
          <w:rStyle w:val="Strong"/>
        </w:rPr>
        <w:t>, I am front-end with Reactjs and python D</w:t>
      </w:r>
      <w:r w:rsidR="00171EF2">
        <w:rPr>
          <w:rStyle w:val="Strong"/>
        </w:rPr>
        <w:t>jango developer.</w:t>
      </w:r>
    </w:p>
    <w:p w:rsidR="00171EF2" w:rsidRDefault="00171EF2" w:rsidP="00395DA7">
      <w:pPr>
        <w:pStyle w:val="Photo"/>
        <w:jc w:val="left"/>
        <w:rPr>
          <w:rStyle w:val="Strong"/>
        </w:rPr>
      </w:pPr>
      <w:r>
        <w:rPr>
          <w:rStyle w:val="Strong"/>
        </w:rPr>
        <w:t xml:space="preserve">I have more </w:t>
      </w:r>
      <w:r w:rsidR="002E2BF2">
        <w:rPr>
          <w:rStyle w:val="Strong"/>
        </w:rPr>
        <w:t>than</w:t>
      </w:r>
      <w:r>
        <w:rPr>
          <w:rStyle w:val="Strong"/>
        </w:rPr>
        <w:t xml:space="preserve"> 3 years of experience in total </w:t>
      </w:r>
      <w:r w:rsidR="002E2BF2">
        <w:rPr>
          <w:rStyle w:val="Strong"/>
        </w:rPr>
        <w:t>of web development career.</w:t>
      </w:r>
    </w:p>
    <w:p w:rsidR="002E2BF2" w:rsidRDefault="002E2BF2" w:rsidP="00395DA7">
      <w:pPr>
        <w:pStyle w:val="Photo"/>
        <w:jc w:val="left"/>
        <w:rPr>
          <w:rStyle w:val="Strong"/>
        </w:rPr>
      </w:pPr>
      <w:r>
        <w:rPr>
          <w:rStyle w:val="Strong"/>
        </w:rPr>
        <w:t>In this time, I had worked many projects and help them to be success there project and get up in their analysis of project requirements.</w:t>
      </w:r>
    </w:p>
    <w:p w:rsidR="002E2BF2" w:rsidRDefault="002E2BF2" w:rsidP="00395DA7">
      <w:pPr>
        <w:pStyle w:val="Photo"/>
        <w:jc w:val="left"/>
        <w:rPr>
          <w:rStyle w:val="Strong"/>
        </w:rPr>
      </w:pPr>
      <w:r>
        <w:rPr>
          <w:rStyle w:val="Strong"/>
        </w:rPr>
        <w:t>Skills make man perfect to fit and skills equal to money I believe.</w:t>
      </w:r>
    </w:p>
    <w:p w:rsidR="00226F72" w:rsidRDefault="002E2BF2" w:rsidP="00395DA7">
      <w:pPr>
        <w:pStyle w:val="Photo"/>
        <w:jc w:val="left"/>
        <w:rPr>
          <w:rStyle w:val="Strong"/>
        </w:rPr>
      </w:pPr>
      <w:r>
        <w:rPr>
          <w:rStyle w:val="Strong"/>
        </w:rPr>
        <w:t>So, I always maintain my existing skills and am enjoying learning new skills.</w:t>
      </w:r>
    </w:p>
    <w:p w:rsidR="00226F72" w:rsidRDefault="00226F72" w:rsidP="002E2BF2">
      <w:pPr>
        <w:pStyle w:val="Photo"/>
        <w:rPr>
          <w:rStyle w:val="Strong"/>
        </w:rPr>
      </w:pPr>
    </w:p>
    <w:p w:rsidR="00226F72" w:rsidRDefault="00226F72" w:rsidP="002E2BF2">
      <w:pPr>
        <w:pStyle w:val="Photo"/>
        <w:rPr>
          <w:rStyle w:val="Strong"/>
        </w:rPr>
      </w:pPr>
    </w:p>
    <w:p w:rsidR="00CB169C" w:rsidRDefault="00226F72" w:rsidP="00226F72">
      <w:pPr>
        <w:pStyle w:val="Photo"/>
        <w:jc w:val="left"/>
        <w:rPr>
          <w:rStyle w:val="Strong"/>
          <w:color w:val="002060"/>
        </w:rPr>
      </w:pPr>
      <w:r w:rsidRPr="00226F72">
        <w:rPr>
          <w:rStyle w:val="Strong"/>
          <w:color w:val="002060"/>
        </w:rPr>
        <w:t>Regard’s Nikhil Roy</w:t>
      </w:r>
    </w:p>
    <w:p w:rsidR="00226F72" w:rsidRDefault="00226F72" w:rsidP="00CB169C">
      <w:pPr>
        <w:jc w:val="right"/>
        <w:rPr>
          <w:lang w:eastAsia="ja-JP"/>
        </w:rPr>
      </w:pPr>
    </w:p>
    <w:p w:rsidR="00CB169C" w:rsidRDefault="005B49C6" w:rsidP="00CB169C">
      <w:pPr>
        <w:pStyle w:val="Heading1"/>
      </w:pPr>
      <w:r>
        <w:t>SITe</w:t>
      </w:r>
    </w:p>
    <w:p w:rsidR="00CB169C" w:rsidRDefault="005B49C6" w:rsidP="00CB169C">
      <w:pPr>
        <w:rPr>
          <w:lang w:eastAsia="ja-JP"/>
        </w:rPr>
      </w:pPr>
      <w:hyperlink r:id="rId8" w:history="1">
        <w:r w:rsidRPr="00057661">
          <w:rPr>
            <w:rStyle w:val="Hyperlink"/>
            <w:lang w:eastAsia="ja-JP"/>
          </w:rPr>
          <w:t>http://nikhilroyjs.club</w:t>
        </w:r>
      </w:hyperlink>
    </w:p>
    <w:p w:rsidR="005B49C6" w:rsidRDefault="005B49C6" w:rsidP="005B49C6">
      <w:pPr>
        <w:pStyle w:val="Title"/>
      </w:pPr>
      <w:r>
        <w:t>skype</w:t>
      </w:r>
    </w:p>
    <w:p w:rsidR="005B49C6" w:rsidRPr="00CB169C" w:rsidRDefault="005B49C6" w:rsidP="005B49C6">
      <w:r>
        <w:t>nikhilchandraroypoet@gmail.com</w:t>
      </w:r>
    </w:p>
    <w:sectPr w:rsidR="005B49C6" w:rsidRPr="00CB169C" w:rsidSect="00FD7C04">
      <w:headerReference w:type="default" r:id="rId9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290" w:rsidRDefault="00415290" w:rsidP="00187B92">
      <w:pPr>
        <w:spacing w:after="0" w:line="240" w:lineRule="auto"/>
      </w:pPr>
      <w:r>
        <w:separator/>
      </w:r>
    </w:p>
  </w:endnote>
  <w:endnote w:type="continuationSeparator" w:id="1">
    <w:p w:rsidR="00415290" w:rsidRDefault="00415290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290" w:rsidRDefault="00415290" w:rsidP="00187B92">
      <w:pPr>
        <w:spacing w:after="0" w:line="240" w:lineRule="auto"/>
      </w:pPr>
      <w:r>
        <w:separator/>
      </w:r>
    </w:p>
  </w:footnote>
  <w:footnote w:type="continuationSeparator" w:id="1">
    <w:p w:rsidR="00415290" w:rsidRDefault="00415290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8B4E9E">
        <w:pPr>
          <w:pStyle w:val="Header"/>
        </w:pPr>
        <w:r>
          <w:fldChar w:fldCharType="begin"/>
        </w:r>
        <w:r w:rsidR="00187B92">
          <w:instrText xml:space="preserve"> PAGE   \* MERGEFORMAT </w:instrText>
        </w:r>
        <w:r>
          <w:fldChar w:fldCharType="separate"/>
        </w:r>
        <w:r w:rsidR="006B6D95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289" type="#_x0000_t202" alt="Sidebar text box" style="position:absolute;left:0;text-align:left;margin-left:0;margin-top:0;width:169.2pt;height:666pt;z-index:251659264;visibility:visible;mso-left-percent:88;mso-wrap-distance-top:3.6pt;mso-wrap-distance-bottom:3.6pt;mso-position-horizontal-relative:page;mso-position-vertical-relative:margin;mso-left-percent:88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<v:textbox inset="0,0,0,0">
                <w:txbxContent>
                  <w:tbl>
                    <w:tblPr>
                      <w:tblStyle w:val="TableGrid"/>
                      <w:tblW w:w="5000" w:type="pct"/>
                      <w:tblBorders>
                        <w:top w:val="single" w:sz="18" w:space="0" w:color="864A04" w:themeColor="accent1" w:themeShade="80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CellMar>
                        <w:left w:w="0" w:type="dxa"/>
                        <w:right w:w="0" w:type="dxa"/>
                      </w:tblCellMar>
                      <w:tblLook w:val="04A0"/>
                    </w:tblPr>
                    <w:tblGrid>
                      <w:gridCol w:w="3399"/>
                    </w:tblGrid>
                    <w:tr w:rsidR="002C0739" w:rsidTr="002C0739">
                      <w:trPr>
                        <w:tblHeader/>
                      </w:trPr>
                      <w:tc>
                        <w:tcPr>
                          <w:tcW w:w="1959" w:type="dxa"/>
                        </w:tcPr>
                        <w:sdt>
                          <w:sdtPr>
                            <w:alias w:val="Your Name"/>
                            <w:tag w:val="Your Name"/>
                            <w:id w:val="1777370408"/>
                            <w:placeholder>
                              <w:docPart w:val="BCECF1AC1F554F338907782C7AE03B1D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 w:multiLine="1"/>
                          </w:sdtPr>
                          <w:sdtContent>
                            <w:p w:rsidR="002C0739" w:rsidRPr="00187B92" w:rsidRDefault="003E2494" w:rsidP="00187B92">
                              <w:pPr>
                                <w:pStyle w:val="Title"/>
                              </w:pPr>
                              <w:r>
                                <w:t>web developer</w:t>
                              </w:r>
                            </w:p>
                          </w:sdtContent>
                        </w:sdt>
                        <w:p w:rsidR="002C0739" w:rsidRPr="00970D57" w:rsidRDefault="008B4E9E" w:rsidP="00970D57">
                          <w:pPr>
                            <w:pStyle w:val="Subtitle"/>
                          </w:pPr>
                          <w:sdt>
                            <w:sdtPr>
                              <w:alias w:val="Position Title"/>
                              <w:tag w:val=""/>
                              <w:id w:val="839120990"/>
                              <w:placeholder>
                                <w:docPart w:val="B892BFBE683F4399849D5C3D95C14FE5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 w:multiLine="1"/>
                            </w:sdtPr>
                            <w:sdtContent>
                              <w:r w:rsidR="003E2494">
                                <w:t xml:space="preserve">frontend reactjs and </w:t>
                              </w:r>
                              <w:r w:rsidR="003E2494">
                                <w:br/>
                                <w:t>backend python(django)</w:t>
                              </w:r>
                              <w:r w:rsidR="003E2494">
                                <w:br/>
                                <w:t>developer.</w:t>
                              </w:r>
                            </w:sdtContent>
                          </w:sdt>
                        </w:p>
                      </w:tc>
                    </w:tr>
                  </w:tbl>
                  <w:p w:rsidR="009F0771" w:rsidRDefault="00415290"/>
                </w:txbxContent>
              </v:textbox>
              <w10:wrap type="square" anchorx="page" anchory="margin"/>
              <w10:anchorlock/>
            </v:shape>
          </w:pic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hdrShapeDefaults>
    <o:shapedefaults v:ext="edit" spidmax="13314"/>
    <o:shapelayout v:ext="edit">
      <o:idmap v:ext="edit" data="12"/>
    </o:shapelayout>
  </w:hdrShapeDefaults>
  <w:footnotePr>
    <w:footnote w:id="0"/>
    <w:footnote w:id="1"/>
  </w:footnotePr>
  <w:endnotePr>
    <w:endnote w:id="0"/>
    <w:endnote w:id="1"/>
  </w:endnotePr>
  <w:compat/>
  <w:rsids>
    <w:rsidRoot w:val="008C498C"/>
    <w:rsid w:val="00157B6F"/>
    <w:rsid w:val="00171EF2"/>
    <w:rsid w:val="00187B92"/>
    <w:rsid w:val="00226F72"/>
    <w:rsid w:val="00293B83"/>
    <w:rsid w:val="002C0739"/>
    <w:rsid w:val="002E2BF2"/>
    <w:rsid w:val="0039505A"/>
    <w:rsid w:val="00395DA7"/>
    <w:rsid w:val="003E2494"/>
    <w:rsid w:val="00415290"/>
    <w:rsid w:val="00486E5D"/>
    <w:rsid w:val="00581FC8"/>
    <w:rsid w:val="005B49C6"/>
    <w:rsid w:val="006A3CE7"/>
    <w:rsid w:val="006B6D95"/>
    <w:rsid w:val="008B4E9E"/>
    <w:rsid w:val="008C33FB"/>
    <w:rsid w:val="008C498C"/>
    <w:rsid w:val="00A503A7"/>
    <w:rsid w:val="00C331A0"/>
    <w:rsid w:val="00CB169C"/>
    <w:rsid w:val="00D70063"/>
    <w:rsid w:val="00FD7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4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B49C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ikhilroyjs.cl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KHIL%20ROY\Downloads\tf16392793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E39E841FF1048B5825E2DEFD123F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082E-EA2E-4AA1-9506-F8C58B5BEF6F}"/>
      </w:docPartPr>
      <w:docPartBody>
        <w:p w:rsidR="00000000" w:rsidRDefault="000053AE">
          <w:pPr>
            <w:pStyle w:val="BE39E841FF1048B5825E2DEFD123F51E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7A23957AA93348A4BF5A97EAF15A1D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56277-F099-44FA-9F3C-32B4D0ED1F6F}"/>
      </w:docPartPr>
      <w:docPartBody>
        <w:p w:rsidR="00000000" w:rsidRDefault="000053AE">
          <w:pPr>
            <w:pStyle w:val="7A23957AA93348A4BF5A97EAF15A1D2F"/>
          </w:pPr>
          <w:r>
            <w:t>Position Title</w:t>
          </w:r>
        </w:p>
      </w:docPartBody>
    </w:docPart>
    <w:docPart>
      <w:docPartPr>
        <w:name w:val="E938DEEA3C564D948F2B25852F805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0E757F-E6A5-4850-A35C-2BF30301257C}"/>
      </w:docPartPr>
      <w:docPartBody>
        <w:p w:rsidR="00000000" w:rsidRDefault="000053AE">
          <w:pPr>
            <w:pStyle w:val="E938DEEA3C564D948F2B25852F8053BE"/>
          </w:pPr>
          <w:r>
            <w:t>Objective</w:t>
          </w:r>
        </w:p>
      </w:docPartBody>
    </w:docPart>
    <w:docPart>
      <w:docPartPr>
        <w:name w:val="9E8E6130F93C40F5A5249BDDE5030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4BFE1-C470-4667-B7CA-DEBB0D785E28}"/>
      </w:docPartPr>
      <w:docPartBody>
        <w:p w:rsidR="00000000" w:rsidRDefault="000053AE">
          <w:pPr>
            <w:pStyle w:val="9E8E6130F93C40F5A5249BDDE50305AC"/>
          </w:pPr>
          <w:r>
            <w:t>Skills &amp; Abilities</w:t>
          </w:r>
        </w:p>
      </w:docPartBody>
    </w:docPart>
    <w:docPart>
      <w:docPartPr>
        <w:name w:val="19DE579A20564005A33911C7204C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FAF31-1960-40FD-9AD9-BF6135D912E9}"/>
      </w:docPartPr>
      <w:docPartBody>
        <w:p w:rsidR="00000000" w:rsidRDefault="000053AE">
          <w:pPr>
            <w:pStyle w:val="19DE579A20564005A33911C7204C3563"/>
          </w:pPr>
          <w:r>
            <w:t>Vitals</w:t>
          </w:r>
        </w:p>
      </w:docPartBody>
    </w:docPart>
    <w:docPart>
      <w:docPartPr>
        <w:name w:val="BCECF1AC1F554F338907782C7AE03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D39C-CAEF-436D-A1AB-9AF75EDFF275}"/>
      </w:docPartPr>
      <w:docPartBody>
        <w:p w:rsidR="00000000" w:rsidRDefault="000053AE">
          <w:pPr>
            <w:pStyle w:val="BCECF1AC1F554F338907782C7AE03B1D"/>
          </w:pPr>
          <w:r>
            <w:t>Your Name</w:t>
          </w:r>
        </w:p>
      </w:docPartBody>
    </w:docPart>
    <w:docPart>
      <w:docPartPr>
        <w:name w:val="B892BFBE683F4399849D5C3D95C1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C556C-0E03-4764-83EA-BA96301FF1E5}"/>
      </w:docPartPr>
      <w:docPartBody>
        <w:p w:rsidR="00000000" w:rsidRDefault="000053AE">
          <w:pPr>
            <w:pStyle w:val="B892BFBE683F4399849D5C3D95C14FE5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8053E"/>
    <w:rsid w:val="000053AE"/>
    <w:rsid w:val="00580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B231382A64B45B680DE1106D8DEB0">
    <w:name w:val="79AB231382A64B45B680DE1106D8DEB0"/>
  </w:style>
  <w:style w:type="paragraph" w:customStyle="1" w:styleId="A3B5276150B04CABBA54F0A158FE82D0">
    <w:name w:val="A3B5276150B04CABBA54F0A158FE82D0"/>
  </w:style>
  <w:style w:type="paragraph" w:customStyle="1" w:styleId="EFD402BF75B04A8E800FA3D53D9D7305">
    <w:name w:val="EFD402BF75B04A8E800FA3D53D9D7305"/>
  </w:style>
  <w:style w:type="paragraph" w:customStyle="1" w:styleId="770E5D30E51A4D5D85650E340A7CE44A">
    <w:name w:val="770E5D30E51A4D5D85650E340A7CE44A"/>
  </w:style>
  <w:style w:type="paragraph" w:customStyle="1" w:styleId="6D84819CC27E4FFCA712B19AAD6AE855">
    <w:name w:val="6D84819CC27E4FFCA712B19AAD6AE855"/>
  </w:style>
  <w:style w:type="paragraph" w:customStyle="1" w:styleId="63917DA1FB294C7A97B678FD3575C699">
    <w:name w:val="63917DA1FB294C7A97B678FD3575C699"/>
  </w:style>
  <w:style w:type="paragraph" w:customStyle="1" w:styleId="A42CF4287D9D46159BE3E8894E030D37">
    <w:name w:val="A42CF4287D9D46159BE3E8894E030D37"/>
  </w:style>
  <w:style w:type="paragraph" w:customStyle="1" w:styleId="735DAE0E02644FC7B06E3AFDF975B4B1">
    <w:name w:val="735DAE0E02644FC7B06E3AFDF975B4B1"/>
  </w:style>
  <w:style w:type="paragraph" w:customStyle="1" w:styleId="C8BCAC557A5E4350996E15421D7EC065">
    <w:name w:val="C8BCAC557A5E4350996E15421D7EC065"/>
  </w:style>
  <w:style w:type="paragraph" w:customStyle="1" w:styleId="E8DF6065D0F34A06AD9317DBD1A4AC0E">
    <w:name w:val="E8DF6065D0F34A06AD9317DBD1A4AC0E"/>
  </w:style>
  <w:style w:type="paragraph" w:customStyle="1" w:styleId="DABBB1E034F84F708D4E517212A34731">
    <w:name w:val="DABBB1E034F84F708D4E517212A34731"/>
  </w:style>
  <w:style w:type="paragraph" w:customStyle="1" w:styleId="9C5FE1B47E704799B3E1189D2398F7F0">
    <w:name w:val="9C5FE1B47E704799B3E1189D2398F7F0"/>
  </w:style>
  <w:style w:type="paragraph" w:customStyle="1" w:styleId="5CDE2288E6BF47AF86D27196A4D5F504">
    <w:name w:val="5CDE2288E6BF47AF86D27196A4D5F504"/>
  </w:style>
  <w:style w:type="paragraph" w:customStyle="1" w:styleId="75AD3835AE62484D92D7571EBD7DB7F6">
    <w:name w:val="75AD3835AE62484D92D7571EBD7DB7F6"/>
  </w:style>
  <w:style w:type="paragraph" w:customStyle="1" w:styleId="17ABA7760D04441FB7799B892E221F52">
    <w:name w:val="17ABA7760D04441FB7799B892E221F52"/>
  </w:style>
  <w:style w:type="paragraph" w:customStyle="1" w:styleId="F6808CCE939E449B972A7A14E3148441">
    <w:name w:val="F6808CCE939E449B972A7A14E3148441"/>
  </w:style>
  <w:style w:type="paragraph" w:customStyle="1" w:styleId="8D5698905E624BAAB734B678BC48CAA0">
    <w:name w:val="8D5698905E624BAAB734B678BC48CAA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E39E841FF1048B5825E2DEFD123F51E">
    <w:name w:val="BE39E841FF1048B5825E2DEFD123F51E"/>
  </w:style>
  <w:style w:type="paragraph" w:customStyle="1" w:styleId="7A23957AA93348A4BF5A97EAF15A1D2F">
    <w:name w:val="7A23957AA93348A4BF5A97EAF15A1D2F"/>
  </w:style>
  <w:style w:type="paragraph" w:customStyle="1" w:styleId="E938DEEA3C564D948F2B25852F8053BE">
    <w:name w:val="E938DEEA3C564D948F2B25852F8053BE"/>
  </w:style>
  <w:style w:type="paragraph" w:customStyle="1" w:styleId="874FFCCEC720434887648EDE1D704979">
    <w:name w:val="874FFCCEC720434887648EDE1D704979"/>
  </w:style>
  <w:style w:type="paragraph" w:customStyle="1" w:styleId="9E8E6130F93C40F5A5249BDDE50305AC">
    <w:name w:val="9E8E6130F93C40F5A5249BDDE50305AC"/>
  </w:style>
  <w:style w:type="paragraph" w:customStyle="1" w:styleId="63449AA07E014E40B8296ACC86A37025">
    <w:name w:val="63449AA07E014E40B8296ACC86A37025"/>
  </w:style>
  <w:style w:type="paragraph" w:customStyle="1" w:styleId="19DE579A20564005A33911C7204C3563">
    <w:name w:val="19DE579A20564005A33911C7204C3563"/>
  </w:style>
  <w:style w:type="paragraph" w:customStyle="1" w:styleId="DD098F175E76449C8BF563BE69E91BA2">
    <w:name w:val="DD098F175E76449C8BF563BE69E91BA2"/>
  </w:style>
  <w:style w:type="paragraph" w:customStyle="1" w:styleId="233088C7BAE046469325A6B67A7DF180">
    <w:name w:val="233088C7BAE046469325A6B67A7DF180"/>
  </w:style>
  <w:style w:type="paragraph" w:customStyle="1" w:styleId="048F3136A1F84D7A9CBEEBD2C6D297E2">
    <w:name w:val="048F3136A1F84D7A9CBEEBD2C6D297E2"/>
  </w:style>
  <w:style w:type="paragraph" w:customStyle="1" w:styleId="BCECF1AC1F554F338907782C7AE03B1D">
    <w:name w:val="BCECF1AC1F554F338907782C7AE03B1D"/>
  </w:style>
  <w:style w:type="paragraph" w:customStyle="1" w:styleId="B892BFBE683F4399849D5C3D95C14FE5">
    <w:name w:val="B892BFBE683F4399849D5C3D95C14FE5"/>
  </w:style>
  <w:style w:type="paragraph" w:customStyle="1" w:styleId="0F7815C10A6547CD8E9FBD022119F64C">
    <w:name w:val="0F7815C10A6547CD8E9FBD022119F64C"/>
    <w:rsid w:val="0058053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frontend reactjs and 
backend python(django)
developer.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tf16392793_win32.dotx</Template>
  <TotalTime>37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 developer</dc:creator>
  <cp:lastModifiedBy>Windows User</cp:lastModifiedBy>
  <cp:revision>14</cp:revision>
  <dcterms:created xsi:type="dcterms:W3CDTF">2021-04-18T07:17:00Z</dcterms:created>
  <dcterms:modified xsi:type="dcterms:W3CDTF">2021-04-18T07:54:00Z</dcterms:modified>
</cp:coreProperties>
</file>